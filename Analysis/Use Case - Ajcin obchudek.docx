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693" w:rsidRPr="004701FC" w:rsidRDefault="00291693">
      <w:pPr>
        <w:rPr>
          <w:sz w:val="36"/>
        </w:rPr>
      </w:pPr>
      <w:bookmarkStart w:id="0" w:name="_GoBack"/>
      <w:bookmarkEnd w:id="0"/>
      <w:r>
        <w:rPr>
          <w:noProof/>
          <w:sz w:val="36"/>
        </w:rPr>
        <w:t>Ajčin obchůdek – Use Case</w:t>
      </w:r>
    </w:p>
    <w:p w:rsidR="00291693" w:rsidRDefault="00291693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/>
      </w:tblPr>
      <w:tblGrid>
        <w:gridCol w:w="9350"/>
      </w:tblGrid>
      <w:tr w:rsidR="00291693" w:rsidRPr="002A184C" w:rsidTr="002A184C">
        <w:tc>
          <w:tcPr>
            <w:tcW w:w="9350" w:type="dxa"/>
          </w:tcPr>
          <w:p w:rsidR="00291693" w:rsidRPr="0049551B" w:rsidRDefault="00291693" w:rsidP="002A184C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 xml:space="preserve">Identifikátor: </w:t>
            </w:r>
            <w:r w:rsidRPr="0049551B">
              <w:rPr>
                <w:bCs/>
              </w:rPr>
              <w:t>1</w:t>
            </w:r>
          </w:p>
          <w:p w:rsidR="00291693" w:rsidRPr="002A184C" w:rsidRDefault="00291693" w:rsidP="002A184C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2A184C">
        <w:tc>
          <w:tcPr>
            <w:tcW w:w="9350" w:type="dxa"/>
            <w:shd w:val="clear" w:color="auto" w:fill="F2F2F2"/>
          </w:tcPr>
          <w:p w:rsidR="00291693" w:rsidRPr="0049551B" w:rsidRDefault="00291693" w:rsidP="002A184C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Název</w:t>
            </w:r>
            <w:r w:rsidRPr="002A184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FA1AF9">
              <w:rPr>
                <w:bCs/>
              </w:rPr>
              <w:t>Přehled zboží</w:t>
            </w:r>
          </w:p>
          <w:p w:rsidR="00291693" w:rsidRPr="002A184C" w:rsidRDefault="00291693" w:rsidP="002A184C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2A184C">
        <w:tc>
          <w:tcPr>
            <w:tcW w:w="9350" w:type="dxa"/>
          </w:tcPr>
          <w:p w:rsidR="00291693" w:rsidRPr="00FA1AF9" w:rsidRDefault="00291693" w:rsidP="002A184C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Role</w:t>
            </w:r>
            <w:r w:rsidRPr="002A184C">
              <w:rPr>
                <w:b/>
                <w:bCs/>
              </w:rPr>
              <w:t>:</w:t>
            </w:r>
            <w:r w:rsidRPr="00D53150">
              <w:rPr>
                <w:bCs/>
              </w:rPr>
              <w:t xml:space="preserve"> Uživatel</w:t>
            </w:r>
          </w:p>
          <w:p w:rsidR="00291693" w:rsidRPr="002A184C" w:rsidRDefault="00291693" w:rsidP="002A184C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2A184C">
        <w:tc>
          <w:tcPr>
            <w:tcW w:w="9350" w:type="dxa"/>
            <w:shd w:val="clear" w:color="auto" w:fill="F2F2F2"/>
          </w:tcPr>
          <w:p w:rsidR="00291693" w:rsidRPr="0049551B" w:rsidRDefault="00291693" w:rsidP="002A184C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Předpoklad</w:t>
            </w:r>
            <w:r w:rsidRPr="002A184C">
              <w:rPr>
                <w:b/>
                <w:bCs/>
              </w:rPr>
              <w:t>:</w:t>
            </w:r>
          </w:p>
          <w:p w:rsidR="00291693" w:rsidRPr="002A184C" w:rsidRDefault="00291693" w:rsidP="002A184C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2A184C">
        <w:tc>
          <w:tcPr>
            <w:tcW w:w="9350" w:type="dxa"/>
          </w:tcPr>
          <w:p w:rsidR="00291693" w:rsidRPr="002A184C" w:rsidRDefault="00291693" w:rsidP="002A184C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2A184C">
        <w:tc>
          <w:tcPr>
            <w:tcW w:w="9350" w:type="dxa"/>
            <w:shd w:val="clear" w:color="auto" w:fill="F2F2F2"/>
          </w:tcPr>
          <w:p w:rsidR="00291693" w:rsidRPr="0049551B" w:rsidRDefault="00291693" w:rsidP="002A184C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Hlavní scénář</w:t>
            </w:r>
            <w:r w:rsidRPr="002A184C">
              <w:rPr>
                <w:b/>
                <w:bCs/>
              </w:rPr>
              <w:t>:</w:t>
            </w:r>
          </w:p>
          <w:p w:rsidR="00291693" w:rsidRDefault="00291693" w:rsidP="0097404B">
            <w:pPr>
              <w:numPr>
                <w:ilvl w:val="0"/>
                <w:numId w:val="1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Systém: Nabídne možnost načíst seznam typů zboží  (</w:t>
            </w:r>
            <w:r w:rsidRPr="007F46C1">
              <w:rPr>
                <w:b/>
                <w:bCs/>
              </w:rPr>
              <w:t>SQL-1, API-1</w:t>
            </w:r>
            <w:r>
              <w:rPr>
                <w:bCs/>
              </w:rPr>
              <w:t>).</w:t>
            </w:r>
          </w:p>
          <w:p w:rsidR="00291693" w:rsidRPr="0049551B" w:rsidRDefault="00291693" w:rsidP="0097404B">
            <w:pPr>
              <w:numPr>
                <w:ilvl w:val="0"/>
                <w:numId w:val="1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Systém: Nabídne možnost načíst seznam náhledů zboží (</w:t>
            </w:r>
            <w:r w:rsidRPr="00D0288E">
              <w:rPr>
                <w:b/>
                <w:bCs/>
              </w:rPr>
              <w:t>SQL-2, API-2</w:t>
            </w:r>
            <w:r>
              <w:rPr>
                <w:bCs/>
              </w:rPr>
              <w:t>).</w:t>
            </w:r>
          </w:p>
          <w:p w:rsidR="00291693" w:rsidRPr="002A184C" w:rsidRDefault="00291693" w:rsidP="002A184C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2A184C">
        <w:tc>
          <w:tcPr>
            <w:tcW w:w="9350" w:type="dxa"/>
          </w:tcPr>
          <w:p w:rsidR="00291693" w:rsidRPr="0049551B" w:rsidRDefault="00291693" w:rsidP="002A184C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Alternativní scénáře</w:t>
            </w:r>
            <w:r w:rsidRPr="002A184C">
              <w:rPr>
                <w:b/>
                <w:bCs/>
              </w:rPr>
              <w:t>:</w:t>
            </w:r>
          </w:p>
          <w:p w:rsidR="00291693" w:rsidRPr="002A184C" w:rsidRDefault="00291693" w:rsidP="002A184C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2A184C">
        <w:tc>
          <w:tcPr>
            <w:tcW w:w="9350" w:type="dxa"/>
            <w:shd w:val="clear" w:color="auto" w:fill="F2F2F2"/>
          </w:tcPr>
          <w:p w:rsidR="00291693" w:rsidRPr="0049551B" w:rsidRDefault="00291693" w:rsidP="002A184C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SQL</w:t>
            </w:r>
            <w:r w:rsidRPr="002A184C">
              <w:rPr>
                <w:b/>
                <w:bCs/>
              </w:rPr>
              <w:t>:</w:t>
            </w:r>
          </w:p>
          <w:p w:rsidR="00291693" w:rsidRDefault="00291693" w:rsidP="00D5315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@Category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TABLE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</w:p>
          <w:p w:rsidR="00291693" w:rsidRDefault="00291693" w:rsidP="00D5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[Id] [int]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</w:p>
          <w:p w:rsidR="00291693" w:rsidRDefault="00291693" w:rsidP="00D5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[Description]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),</w:t>
            </w:r>
          </w:p>
          <w:p w:rsidR="00291693" w:rsidRDefault="00291693" w:rsidP="00D5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[IsValid] [bit]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</w:p>
          <w:p w:rsidR="00291693" w:rsidRDefault="00291693" w:rsidP="00D5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[GroupIdentifier]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</w:p>
          <w:p w:rsidR="00291693" w:rsidRDefault="00291693" w:rsidP="00D5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D5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Default="00291693" w:rsidP="00D5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@Category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'Trička'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NULL);</w:t>
            </w:r>
          </w:p>
          <w:p w:rsidR="00291693" w:rsidRDefault="00291693" w:rsidP="00D5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@Category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'Košile'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NULL);</w:t>
            </w:r>
          </w:p>
          <w:p w:rsidR="00291693" w:rsidRDefault="00291693" w:rsidP="00D5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@Category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'Pokus'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NULL);</w:t>
            </w:r>
          </w:p>
          <w:p w:rsidR="00291693" w:rsidRDefault="00291693" w:rsidP="00D5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Default="00291693" w:rsidP="00D53150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[Description]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@Category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IsValid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[Description]</w:t>
            </w:r>
          </w:p>
          <w:p w:rsidR="00291693" w:rsidRDefault="00291693" w:rsidP="00D53150">
            <w:pPr>
              <w:pBdr>
                <w:bottom w:val="single" w:sz="6" w:space="1" w:color="auto"/>
              </w:pBdr>
              <w:spacing w:after="0" w:line="240" w:lineRule="auto"/>
              <w:rPr>
                <w:bCs/>
              </w:rPr>
            </w:pPr>
          </w:p>
          <w:p w:rsidR="00291693" w:rsidRDefault="00291693" w:rsidP="00D53150">
            <w:pPr>
              <w:spacing w:after="0" w:line="240" w:lineRule="auto"/>
              <w:rPr>
                <w:bCs/>
              </w:rPr>
            </w:pPr>
          </w:p>
          <w:p w:rsidR="00291693" w:rsidRDefault="00291693" w:rsidP="00563B6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TABLE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[Id] [int]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[CategoryId] [int]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[Headline]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),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[Description]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),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[ThumbnailImagePath]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),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[Quantity] [int]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[Price] [decimal]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),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[State] [int]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[CommodityIdentifier]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),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[IsAdlerProduct] [bit]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@enumItemCardForSale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@categoryId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'Extra soft'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'Plenky Dada Extra soft 4 MAXI určené pro děti'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'thumbnails\cat1\3968ea8b-b0e4-47a0-88c8-bfe68ae0b4fd.jpg'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180.00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'Little One 1 - 26 ks / 2-</w:t>
            </w:r>
            <w:smartTag w:uri="urn:schemas-microsoft-com:office:smarttags" w:element="metricconverter">
              <w:smartTagPr>
                <w:attr w:name="ProductID" w:val="5 kg"/>
              </w:smartTagPr>
              <w:r>
                <w:rPr>
                  <w:rFonts w:ascii="Consolas" w:hAnsi="Consolas" w:cs="Consolas"/>
                  <w:color w:val="FF0000"/>
                  <w:sz w:val="19"/>
                  <w:szCs w:val="19"/>
                  <w:lang w:val="cs-CZ" w:eastAsia="cs-CZ"/>
                </w:rPr>
                <w:t>5 kg</w:t>
              </w:r>
            </w:smartTag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'Plenky Dada určené pro děti'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'thumbnails\cat3\20a5769f-7e0f-4de4-a015-7be472cd0063.jpg'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80.00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'Origin Malfini'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'Extra jemná Merino vlna'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'thumbnails\cat25\7634e244-f19f-452a-94f2-f488aa8dd664.jpg'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184.00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173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Default="00291693" w:rsidP="00563B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CategoryId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Headline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[Description]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ThumbnailImagePath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Price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[State]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CommodityIdentifier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IsAdlerProduct </w:t>
            </w:r>
          </w:p>
          <w:p w:rsidR="00291693" w:rsidRDefault="00291693" w:rsidP="00563B6F">
            <w:pPr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CategoryId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@categoryId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[State]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@enumItemCardForSale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Pr="00D53150" w:rsidRDefault="00291693" w:rsidP="00563B6F">
            <w:pPr>
              <w:spacing w:after="0" w:line="240" w:lineRule="auto"/>
              <w:rPr>
                <w:bCs/>
              </w:rPr>
            </w:pPr>
          </w:p>
        </w:tc>
      </w:tr>
      <w:tr w:rsidR="00291693" w:rsidRPr="002A184C" w:rsidTr="002A184C">
        <w:tc>
          <w:tcPr>
            <w:tcW w:w="9350" w:type="dxa"/>
            <w:shd w:val="clear" w:color="auto" w:fill="F2F2F2"/>
          </w:tcPr>
          <w:p w:rsidR="00291693" w:rsidRPr="0049551B" w:rsidRDefault="00291693" w:rsidP="0097404B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API</w:t>
            </w:r>
            <w:r w:rsidRPr="002A184C">
              <w:rPr>
                <w:b/>
                <w:bCs/>
              </w:rPr>
              <w:t>:</w:t>
            </w:r>
          </w:p>
          <w:p w:rsidR="00291693" w:rsidRDefault="00291693" w:rsidP="00D53150">
            <w:pPr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 w:rsidRPr="00D53150">
              <w:rPr>
                <w:bCs/>
              </w:rPr>
              <w:t>/Category/valid</w:t>
            </w:r>
          </w:p>
          <w:p w:rsidR="00291693" w:rsidRDefault="00291693" w:rsidP="00D53150">
            <w:pPr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 w:rsidRPr="00D53150">
              <w:rPr>
                <w:bCs/>
              </w:rPr>
              <w:t>/ItemCard/category-id/{categoryId}/for-sale</w:t>
            </w:r>
          </w:p>
          <w:p w:rsidR="00291693" w:rsidRPr="00D53150" w:rsidRDefault="00291693" w:rsidP="00D0288E">
            <w:pPr>
              <w:spacing w:after="0" w:line="240" w:lineRule="auto"/>
              <w:rPr>
                <w:bCs/>
              </w:rPr>
            </w:pPr>
          </w:p>
        </w:tc>
      </w:tr>
    </w:tbl>
    <w:p w:rsidR="00291693" w:rsidRDefault="00291693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/>
      </w:tblPr>
      <w:tblGrid>
        <w:gridCol w:w="9350"/>
      </w:tblGrid>
      <w:tr w:rsidR="00291693" w:rsidRPr="002A184C" w:rsidTr="006F4445">
        <w:tc>
          <w:tcPr>
            <w:tcW w:w="9350" w:type="dxa"/>
          </w:tcPr>
          <w:p w:rsidR="00291693" w:rsidRPr="0049551B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 xml:space="preserve">Identifikátor: </w:t>
            </w:r>
            <w:r>
              <w:rPr>
                <w:bCs/>
              </w:rPr>
              <w:t>2</w:t>
            </w:r>
          </w:p>
          <w:p w:rsidR="00291693" w:rsidRPr="002A184C" w:rsidRDefault="00291693" w:rsidP="006F4445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  <w:shd w:val="clear" w:color="auto" w:fill="F2F2F2"/>
          </w:tcPr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Název</w:t>
            </w:r>
            <w:r w:rsidRPr="002A184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DD17DC">
              <w:rPr>
                <w:bCs/>
              </w:rPr>
              <w:t>Detail vybraného zboží</w:t>
            </w:r>
          </w:p>
          <w:p w:rsidR="00291693" w:rsidRPr="002A184C" w:rsidRDefault="00291693" w:rsidP="006F4445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</w:tcPr>
          <w:p w:rsidR="00291693" w:rsidRPr="00DD17DC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Role</w:t>
            </w:r>
            <w:r w:rsidRPr="002A184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Uživatel</w:t>
            </w:r>
          </w:p>
          <w:p w:rsidR="00291693" w:rsidRPr="002A184C" w:rsidRDefault="00291693" w:rsidP="006F4445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  <w:shd w:val="clear" w:color="auto" w:fill="F2F2F2"/>
          </w:tcPr>
          <w:p w:rsidR="00291693" w:rsidRPr="00DD17DC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Předpoklad</w:t>
            </w:r>
            <w:r w:rsidRPr="002A184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Je přijat parametr ID záznamu karty zboží</w:t>
            </w:r>
          </w:p>
          <w:p w:rsidR="00291693" w:rsidRPr="002A184C" w:rsidRDefault="00291693" w:rsidP="006F4445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</w:tcPr>
          <w:p w:rsidR="00291693" w:rsidRPr="002A184C" w:rsidRDefault="00291693" w:rsidP="006F4445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  <w:shd w:val="clear" w:color="auto" w:fill="F2F2F2"/>
          </w:tcPr>
          <w:p w:rsidR="00291693" w:rsidRPr="0049551B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Hlavní scénář</w:t>
            </w:r>
            <w:r w:rsidRPr="002A184C">
              <w:rPr>
                <w:b/>
                <w:bCs/>
              </w:rPr>
              <w:t>:</w:t>
            </w:r>
          </w:p>
          <w:p w:rsidR="00291693" w:rsidRDefault="00291693" w:rsidP="00DD17DC">
            <w:pPr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Systém: Nabídne možnost načíst seznam odkazů k fotografiím vybraného zboží (</w:t>
            </w:r>
            <w:r w:rsidRPr="00534BFC">
              <w:rPr>
                <w:b/>
                <w:bCs/>
              </w:rPr>
              <w:t>SQL-1, API-1</w:t>
            </w:r>
            <w:r>
              <w:rPr>
                <w:bCs/>
              </w:rPr>
              <w:t>).</w:t>
            </w:r>
          </w:p>
          <w:p w:rsidR="00291693" w:rsidRDefault="00291693" w:rsidP="00DD17DC">
            <w:pPr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Systém: Nabídne možnost načíst detail vybraného zboží (</w:t>
            </w:r>
            <w:r w:rsidRPr="001D0EA3">
              <w:rPr>
                <w:b/>
                <w:bCs/>
              </w:rPr>
              <w:t>SQL-2, API-2</w:t>
            </w:r>
            <w:r>
              <w:rPr>
                <w:bCs/>
              </w:rPr>
              <w:t>).</w:t>
            </w:r>
          </w:p>
          <w:p w:rsidR="00291693" w:rsidRPr="0049551B" w:rsidRDefault="00291693" w:rsidP="00DD17DC">
            <w:pPr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Systém: Nabídne možnost načíst seznam kombinací velikostí a cen k vybranému zboží (</w:t>
            </w:r>
            <w:r w:rsidRPr="001E5FB3">
              <w:rPr>
                <w:b/>
                <w:bCs/>
              </w:rPr>
              <w:t>SQL-3, API-3</w:t>
            </w:r>
            <w:r>
              <w:rPr>
                <w:bCs/>
              </w:rPr>
              <w:t>).</w:t>
            </w:r>
          </w:p>
          <w:p w:rsidR="00291693" w:rsidRPr="002A184C" w:rsidRDefault="00291693" w:rsidP="006F4445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</w:tcPr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Alternativní scénáře</w:t>
            </w:r>
            <w:r w:rsidRPr="002A184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  <w:shd w:val="clear" w:color="auto" w:fill="F2F2F2"/>
          </w:tcPr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SQL</w:t>
            </w:r>
            <w:r w:rsidRPr="002A184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:rsidR="00291693" w:rsidRPr="00534BFC" w:rsidRDefault="00291693" w:rsidP="00534BFC">
            <w:pPr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@ItemCardImage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TABLE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</w:p>
          <w:p w:rsidR="00291693" w:rsidRDefault="00291693" w:rsidP="00534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 xml:space="preserve">[Id] [int]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534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 xml:space="preserve">[ItemCardId]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534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[ImagePath]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534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[ColorName]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</w:t>
            </w:r>
          </w:p>
          <w:p w:rsidR="00291693" w:rsidRDefault="00291693" w:rsidP="00534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534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23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534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Default="00291693" w:rsidP="00534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@ItemCardImage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23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'https://share.adler.info/images/product/C36/C36_32_C_l.jpg'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'camouflage gray'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534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@ItemCardImage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23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'https://share.adler.info/images/product/171/171_21_C_l.jpg'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'mandlová'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534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@ItemCardImage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24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'https://share.adler.info/images/product/171/171_11_C_l.jpg'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'oranžová'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534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Default="00291693" w:rsidP="00534BFC">
            <w:pPr>
              <w:pBdr>
                <w:bottom w:val="single" w:sz="6" w:space="1" w:color="auto"/>
              </w:pBdr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ImagePath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ColorName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@ItemCardImage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ItemCardId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@itemCardId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534BFC">
            <w:pPr>
              <w:pBdr>
                <w:bottom w:val="single" w:sz="6" w:space="1" w:color="auto"/>
              </w:pBdr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</w:pPr>
          </w:p>
          <w:p w:rsidR="00291693" w:rsidRDefault="00291693" w:rsidP="00534BFC">
            <w:pPr>
              <w:spacing w:after="0" w:line="240" w:lineRule="auto"/>
              <w:rPr>
                <w:bCs/>
              </w:rPr>
            </w:pPr>
          </w:p>
          <w:p w:rsidR="00291693" w:rsidRPr="001D0EA3" w:rsidRDefault="00291693" w:rsidP="001D0EA3">
            <w:pPr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TABLE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 xml:space="preserve">[CategoryId]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[Headline]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[Description]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[ThumbnailImagePath]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 xml:space="preserve">[Quantity]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[Price] [decimal]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 xml:space="preserve">[State]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[CommodityIdentifier]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 xml:space="preserve">[IsAdlerProduct]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'Extra soft, vel. 4+ -MAXI'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 xml:space="preserve">'Plenky Dada Extra soft 4 MAXI určené pro děti s hmotností mezi 9 - </w:t>
            </w:r>
            <w:smartTag w:uri="urn:schemas-microsoft-com:office:smarttags" w:element="metricconverter">
              <w:smartTagPr>
                <w:attr w:name="ProductID" w:val="20 kg"/>
              </w:smartTagPr>
              <w:r>
                <w:rPr>
                  <w:rFonts w:ascii="Consolas" w:hAnsi="Consolas" w:cs="Consolas"/>
                  <w:color w:val="FF0000"/>
                  <w:sz w:val="19"/>
                  <w:szCs w:val="19"/>
                  <w:lang w:val="cs-CZ" w:eastAsia="cs-CZ"/>
                </w:rPr>
                <w:t>20 kg</w:t>
              </w:r>
            </w:smartTag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'thumbnails\cat1\3968ea8b-b0e4-47a0-88c8-bfe68ae0b4fd.jpg'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180.00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1D0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Default="00291693" w:rsidP="001D0EA3">
            <w:pPr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@itemCardId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1D0EA3">
            <w:pPr>
              <w:pBdr>
                <w:bottom w:val="single" w:sz="6" w:space="1" w:color="auto"/>
              </w:pBdr>
              <w:spacing w:after="0" w:line="240" w:lineRule="auto"/>
              <w:rPr>
                <w:bCs/>
              </w:rPr>
            </w:pPr>
          </w:p>
          <w:p w:rsidR="00291693" w:rsidRDefault="00291693" w:rsidP="001D0EA3">
            <w:pPr>
              <w:spacing w:after="0" w:line="240" w:lineRule="auto"/>
              <w:rPr>
                <w:bCs/>
              </w:rPr>
            </w:pPr>
          </w:p>
          <w:p w:rsidR="00291693" w:rsidRPr="001E5FB3" w:rsidRDefault="00291693" w:rsidP="001E5FB3">
            <w:pPr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@ItemCardSizePrice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TABLE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</w:p>
          <w:p w:rsidR="00291693" w:rsidRDefault="00291693" w:rsidP="001E5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 xml:space="preserve">[Id] [int]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1E5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 xml:space="preserve">[ItemCardId]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1E5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[SizeName] 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NULL,</w:t>
            </w:r>
          </w:p>
          <w:p w:rsidR="00291693" w:rsidRDefault="00291693" w:rsidP="001E5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ab/>
              <w:t>[Price] [decimal]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NULL</w:t>
            </w:r>
          </w:p>
          <w:p w:rsidR="00291693" w:rsidRDefault="00291693" w:rsidP="001E5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1E5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1E5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Default="00291693" w:rsidP="001E5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@ItemCardSizePrice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'XS'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155.0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1E5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@ItemCardSizePrice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'2XL'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181.0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1E5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@ItemCardSizePrice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167.0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1E5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@ItemCardSizePrice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'XS'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155.0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);</w:t>
            </w:r>
          </w:p>
          <w:p w:rsidR="00291693" w:rsidRDefault="00291693" w:rsidP="001E5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Default="00291693" w:rsidP="001E5FB3">
            <w:pPr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SizeName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@ItemCardSizePrice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ItemCardId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@itemCardId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Pr="00FA1AF9" w:rsidRDefault="00291693" w:rsidP="001E5FB3">
            <w:pPr>
              <w:spacing w:after="0" w:line="240" w:lineRule="auto"/>
              <w:rPr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  <w:shd w:val="clear" w:color="auto" w:fill="F2F2F2"/>
          </w:tcPr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API</w:t>
            </w:r>
            <w:r w:rsidRPr="002A184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:rsidR="00291693" w:rsidRDefault="00291693" w:rsidP="00534BFC">
            <w:pPr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 w:rsidRPr="00534BFC">
              <w:rPr>
                <w:bCs/>
              </w:rPr>
              <w:t>/ItemCardImage/item-card-id/{itemCardId}</w:t>
            </w:r>
          </w:p>
          <w:p w:rsidR="00291693" w:rsidRDefault="00291693" w:rsidP="00534BFC">
            <w:pPr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 w:rsidRPr="001D0EA3">
              <w:rPr>
                <w:bCs/>
              </w:rPr>
              <w:t>/ItemCard/{id}</w:t>
            </w:r>
          </w:p>
          <w:p w:rsidR="00291693" w:rsidRDefault="00291693" w:rsidP="00534BFC">
            <w:pPr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 w:rsidRPr="001E5FB3">
              <w:rPr>
                <w:bCs/>
              </w:rPr>
              <w:t>/ItemCardSizePrice/item-card-id/{itemCardId}</w:t>
            </w:r>
          </w:p>
          <w:p w:rsidR="00291693" w:rsidRPr="00FA1AF9" w:rsidRDefault="00291693" w:rsidP="001D0EA3">
            <w:pPr>
              <w:spacing w:after="0" w:line="240" w:lineRule="auto"/>
              <w:rPr>
                <w:bCs/>
              </w:rPr>
            </w:pPr>
          </w:p>
        </w:tc>
      </w:tr>
    </w:tbl>
    <w:p w:rsidR="00291693" w:rsidRDefault="00291693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/>
      </w:tblPr>
      <w:tblGrid>
        <w:gridCol w:w="9350"/>
      </w:tblGrid>
      <w:tr w:rsidR="00291693" w:rsidRPr="002A184C" w:rsidTr="006F4445">
        <w:tc>
          <w:tcPr>
            <w:tcW w:w="9350" w:type="dxa"/>
          </w:tcPr>
          <w:p w:rsidR="00291693" w:rsidRPr="0049551B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 xml:space="preserve">Identifikátor: </w:t>
            </w:r>
            <w:r>
              <w:rPr>
                <w:bCs/>
              </w:rPr>
              <w:t>3</w:t>
            </w:r>
          </w:p>
          <w:p w:rsidR="00291693" w:rsidRPr="002A184C" w:rsidRDefault="00291693" w:rsidP="006F4445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  <w:shd w:val="clear" w:color="auto" w:fill="F2F2F2"/>
          </w:tcPr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Název</w:t>
            </w:r>
            <w:r w:rsidRPr="002A184C">
              <w:rPr>
                <w:b/>
                <w:bCs/>
              </w:rPr>
              <w:t>:</w:t>
            </w:r>
            <w:r w:rsidRPr="00A565FD">
              <w:rPr>
                <w:bCs/>
              </w:rPr>
              <w:t xml:space="preserve"> </w:t>
            </w:r>
            <w:r>
              <w:rPr>
                <w:bCs/>
              </w:rPr>
              <w:t>Objednávka zboží</w:t>
            </w:r>
          </w:p>
          <w:p w:rsidR="00291693" w:rsidRPr="002A184C" w:rsidRDefault="00291693" w:rsidP="006F4445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</w:tcPr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Role</w:t>
            </w:r>
            <w:r w:rsidRPr="002A184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A565FD">
              <w:rPr>
                <w:bCs/>
              </w:rPr>
              <w:t>Uživatel</w:t>
            </w:r>
          </w:p>
          <w:p w:rsidR="00291693" w:rsidRPr="002A184C" w:rsidRDefault="00291693" w:rsidP="006F4445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  <w:shd w:val="clear" w:color="auto" w:fill="F2F2F2"/>
          </w:tcPr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Předpoklad</w:t>
            </w:r>
            <w:r w:rsidRPr="002A184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A565FD">
              <w:rPr>
                <w:bCs/>
              </w:rPr>
              <w:t>Objednávka obsahuje alespoň jedno zboží</w:t>
            </w:r>
          </w:p>
          <w:p w:rsidR="00291693" w:rsidRPr="002A184C" w:rsidRDefault="00291693" w:rsidP="006F4445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</w:tcPr>
          <w:p w:rsidR="00291693" w:rsidRPr="002A184C" w:rsidRDefault="00291693" w:rsidP="006F4445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  <w:shd w:val="clear" w:color="auto" w:fill="F2F2F2"/>
          </w:tcPr>
          <w:p w:rsidR="00291693" w:rsidRPr="0049551B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Hlavní scénář</w:t>
            </w:r>
            <w:r w:rsidRPr="002A184C">
              <w:rPr>
                <w:b/>
                <w:bCs/>
              </w:rPr>
              <w:t>:</w:t>
            </w:r>
          </w:p>
          <w:p w:rsidR="00291693" w:rsidRPr="0049551B" w:rsidRDefault="00291693" w:rsidP="006F4445">
            <w:pPr>
              <w:numPr>
                <w:ilvl w:val="0"/>
                <w:numId w:val="6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Systém: Nabídne možnost vytvořit objednávku (</w:t>
            </w:r>
            <w:r w:rsidRPr="000A5BBE">
              <w:rPr>
                <w:b/>
                <w:bCs/>
              </w:rPr>
              <w:t>API-1</w:t>
            </w:r>
            <w:r>
              <w:rPr>
                <w:bCs/>
              </w:rPr>
              <w:t>).</w:t>
            </w:r>
          </w:p>
          <w:p w:rsidR="00291693" w:rsidRPr="002A184C" w:rsidRDefault="00291693" w:rsidP="006F4445">
            <w:pPr>
              <w:spacing w:after="0" w:line="240" w:lineRule="auto"/>
              <w:rPr>
                <w:b/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</w:tcPr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Alternativní scénáře</w:t>
            </w:r>
            <w:r w:rsidRPr="002A184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:rsidR="00291693" w:rsidRDefault="00291693" w:rsidP="006A6887">
            <w:pPr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Uživatel: Zadal příkaz pro vytvoření objednávky (parametr z API - </w:t>
            </w:r>
            <w:r w:rsidRPr="0008023B">
              <w:rPr>
                <w:b/>
                <w:bCs/>
              </w:rPr>
              <w:t>@order</w:t>
            </w:r>
            <w:r>
              <w:rPr>
                <w:bCs/>
              </w:rPr>
              <w:t>).</w:t>
            </w:r>
          </w:p>
          <w:p w:rsidR="00291693" w:rsidRDefault="00291693" w:rsidP="006A6887">
            <w:pPr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Systém: Ověří, zda zadaná emailová adresa (@order.email) má správný formát pro emailovou adresu (xx@yy.zz).</w:t>
            </w:r>
          </w:p>
          <w:p w:rsidR="00291693" w:rsidRDefault="00291693" w:rsidP="0008023B">
            <w:pPr>
              <w:numPr>
                <w:ilvl w:val="1"/>
                <w:numId w:val="1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Systém: Jestliže emailová adresa neodpovídá požadovanému formátu, ukončí scénář rozšíření s chybovým hlášením “Emailová adresa nemá platný formát”.</w:t>
            </w:r>
          </w:p>
          <w:p w:rsidR="00291693" w:rsidRDefault="00291693" w:rsidP="006A6887">
            <w:pPr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Systém: Založí záznam objednávky (</w:t>
            </w:r>
            <w:r w:rsidRPr="0008023B">
              <w:rPr>
                <w:b/>
                <w:bCs/>
              </w:rPr>
              <w:t>SQL-1, @newOrder</w:t>
            </w:r>
            <w:r>
              <w:rPr>
                <w:bCs/>
              </w:rPr>
              <w:t>).</w:t>
            </w:r>
          </w:p>
          <w:p w:rsidR="00291693" w:rsidRDefault="00291693" w:rsidP="006A6887">
            <w:pPr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Systém: Pro každou položku zboží (@order.items) vytvoří záznam položky objednávky (</w:t>
            </w:r>
            <w:r w:rsidRPr="0040416B">
              <w:rPr>
                <w:b/>
                <w:bCs/>
              </w:rPr>
              <w:t>SQL-2</w:t>
            </w:r>
            <w:r>
              <w:rPr>
                <w:bCs/>
              </w:rPr>
              <w:t>).</w:t>
            </w:r>
          </w:p>
          <w:p w:rsidR="00291693" w:rsidRDefault="00291693" w:rsidP="006A6887">
            <w:pPr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Systém: Na emailovou adresu správce eshopu (</w:t>
            </w:r>
            <w:hyperlink r:id="rId5" w:history="1">
              <w:r w:rsidRPr="00902D83">
                <w:rPr>
                  <w:rStyle w:val="Hyperlink"/>
                  <w:bCs/>
                </w:rPr>
                <w:t>ajcinobchudek@seznam.cz</w:t>
              </w:r>
            </w:hyperlink>
            <w:r>
              <w:rPr>
                <w:bCs/>
              </w:rPr>
              <w:t>) odešle zprávu obsahující v těle zprávy všechny informace, které jsou v objednávce (@order, @order.items).</w:t>
            </w:r>
          </w:p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  <w:shd w:val="clear" w:color="auto" w:fill="F2F2F2"/>
          </w:tcPr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SQL</w:t>
            </w:r>
            <w:r w:rsidRPr="002A184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:rsidR="00291693" w:rsidRPr="0008023B" w:rsidRDefault="00291693" w:rsidP="0008023B">
            <w:pPr>
              <w:numPr>
                <w:ilvl w:val="0"/>
                <w:numId w:val="15"/>
              </w:numPr>
              <w:spacing w:after="0" w:line="240" w:lineRule="auto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@order_email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'some@email.cz'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@orderEnums_OrderStateCreated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@order_note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'some note'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[Order]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[CreateDate]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[Discount]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[CustomerEmail]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[State]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[Note]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VALUES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()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0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@order_email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@orderEnums_OrderStateCreated</w:t>
            </w:r>
          </w:p>
          <w:p w:rsidR="00291693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@order_note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</w:p>
          <w:p w:rsidR="00291693" w:rsidRPr="0008023B" w:rsidRDefault="00291693" w:rsidP="000802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Pr="0040416B" w:rsidRDefault="00291693" w:rsidP="0040416B">
            <w:pPr>
              <w:numPr>
                <w:ilvl w:val="0"/>
                <w:numId w:val="15"/>
              </w:numPr>
              <w:spacing w:after="0" w:line="240" w:lineRule="auto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@newOrder_Id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@order_items_itemCard_id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@order_orderedQuantity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@order_colorName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'yellow'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@order_sizeName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'2XL'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@order_imagePath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cs-CZ" w:eastAsia="cs-CZ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cs-CZ" w:eastAsia="cs-CZ"/>
              </w:rPr>
              <w:t>'http://ajka.eu/images/itemCard1/b37cd5ed-52b4-4a01-8653-3a3eb4ab19a3.jpg'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;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[OrderItem]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[OrderId]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[ItemCardId]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[OrderedQuantity]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[ColorName]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[SizeName]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[ImagePath]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>VALUES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@newOrder_Id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@order_items_itemCard_id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@order_orderedQuantity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@order_colorName</w:t>
            </w:r>
          </w:p>
          <w:p w:rsidR="00291693" w:rsidRDefault="00291693" w:rsidP="0040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@order_sizeName</w:t>
            </w:r>
          </w:p>
          <w:p w:rsidR="00291693" w:rsidRDefault="00291693" w:rsidP="0040416B">
            <w:pPr>
              <w:spacing w:after="0" w:line="240" w:lineRule="auto"/>
              <w:rPr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cs-CZ" w:eastAsia="cs-CZ"/>
              </w:rPr>
              <w:t>@order_imagePath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cs-CZ" w:eastAsia="cs-CZ"/>
              </w:rPr>
              <w:t>)</w:t>
            </w:r>
          </w:p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</w:p>
        </w:tc>
      </w:tr>
      <w:tr w:rsidR="00291693" w:rsidRPr="002A184C" w:rsidTr="006F4445">
        <w:tc>
          <w:tcPr>
            <w:tcW w:w="9350" w:type="dxa"/>
            <w:shd w:val="clear" w:color="auto" w:fill="F2F2F2"/>
          </w:tcPr>
          <w:p w:rsidR="00291693" w:rsidRPr="00FA1AF9" w:rsidRDefault="00291693" w:rsidP="006F4445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API</w:t>
            </w:r>
            <w:r w:rsidRPr="002A184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:rsidR="00291693" w:rsidRDefault="00291693" w:rsidP="006A6887">
            <w:pPr>
              <w:numPr>
                <w:ilvl w:val="0"/>
                <w:numId w:val="9"/>
              </w:numPr>
              <w:spacing w:after="0" w:line="240" w:lineRule="auto"/>
              <w:rPr>
                <w:bCs/>
              </w:rPr>
            </w:pPr>
            <w:r w:rsidRPr="006A6887">
              <w:rPr>
                <w:bCs/>
              </w:rPr>
              <w:t>/Order/create</w:t>
            </w:r>
          </w:p>
          <w:p w:rsidR="00291693" w:rsidRPr="00FA1AF9" w:rsidRDefault="00291693" w:rsidP="006A6887">
            <w:pPr>
              <w:spacing w:after="0" w:line="240" w:lineRule="auto"/>
              <w:rPr>
                <w:bCs/>
              </w:rPr>
            </w:pPr>
          </w:p>
        </w:tc>
      </w:tr>
    </w:tbl>
    <w:p w:rsidR="00291693" w:rsidRDefault="00291693"/>
    <w:sectPr w:rsidR="00291693" w:rsidSect="00974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210"/>
    <w:multiLevelType w:val="hybridMultilevel"/>
    <w:tmpl w:val="EA6CB984"/>
    <w:lvl w:ilvl="0" w:tplc="542A2A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4D80AF5"/>
    <w:multiLevelType w:val="hybridMultilevel"/>
    <w:tmpl w:val="3A9E4E3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97F10FE"/>
    <w:multiLevelType w:val="hybridMultilevel"/>
    <w:tmpl w:val="0ADCFB8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108A1FAF"/>
    <w:multiLevelType w:val="hybridMultilevel"/>
    <w:tmpl w:val="858A80D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178570D1"/>
    <w:multiLevelType w:val="hybridMultilevel"/>
    <w:tmpl w:val="C3DC65F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1FDE3A7C"/>
    <w:multiLevelType w:val="hybridMultilevel"/>
    <w:tmpl w:val="82929D6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20F45E36"/>
    <w:multiLevelType w:val="hybridMultilevel"/>
    <w:tmpl w:val="80B08134"/>
    <w:lvl w:ilvl="0" w:tplc="9BC66D0A">
      <w:start w:val="1"/>
      <w:numFmt w:val="lowerLetter"/>
      <w:lvlText w:val="1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83941E7"/>
    <w:multiLevelType w:val="hybridMultilevel"/>
    <w:tmpl w:val="1F04512C"/>
    <w:lvl w:ilvl="0" w:tplc="9BC66D0A">
      <w:start w:val="1"/>
      <w:numFmt w:val="lowerLetter"/>
      <w:lvlText w:val="1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38B254B"/>
    <w:multiLevelType w:val="hybridMultilevel"/>
    <w:tmpl w:val="AEC0A46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372C5881"/>
    <w:multiLevelType w:val="hybridMultilevel"/>
    <w:tmpl w:val="48684A84"/>
    <w:lvl w:ilvl="0" w:tplc="9BC66D0A">
      <w:start w:val="1"/>
      <w:numFmt w:val="lowerLetter"/>
      <w:lvlText w:val="1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B4C034B"/>
    <w:multiLevelType w:val="hybridMultilevel"/>
    <w:tmpl w:val="FE1C286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48595375"/>
    <w:multiLevelType w:val="multilevel"/>
    <w:tmpl w:val="D26AE2E0"/>
    <w:lvl w:ilvl="0">
      <w:start w:val="1"/>
      <w:numFmt w:val="lowerLetter"/>
      <w:lvlText w:val="1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B3025AA"/>
    <w:multiLevelType w:val="hybridMultilevel"/>
    <w:tmpl w:val="501A4C5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53D8468F"/>
    <w:multiLevelType w:val="multilevel"/>
    <w:tmpl w:val="3A9E4E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>
    <w:nsid w:val="648060DF"/>
    <w:multiLevelType w:val="hybridMultilevel"/>
    <w:tmpl w:val="1FCC28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67B44481"/>
    <w:multiLevelType w:val="hybridMultilevel"/>
    <w:tmpl w:val="8DE282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14"/>
  </w:num>
  <w:num w:numId="8">
    <w:abstractNumId w:val="10"/>
  </w:num>
  <w:num w:numId="9">
    <w:abstractNumId w:val="12"/>
  </w:num>
  <w:num w:numId="10">
    <w:abstractNumId w:val="1"/>
  </w:num>
  <w:num w:numId="11">
    <w:abstractNumId w:val="13"/>
  </w:num>
  <w:num w:numId="12">
    <w:abstractNumId w:val="6"/>
  </w:num>
  <w:num w:numId="13">
    <w:abstractNumId w:val="7"/>
  </w:num>
  <w:num w:numId="14">
    <w:abstractNumId w:val="9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284E"/>
    <w:rsid w:val="00027A83"/>
    <w:rsid w:val="00064C5C"/>
    <w:rsid w:val="0008023B"/>
    <w:rsid w:val="000A5BBE"/>
    <w:rsid w:val="001D0EA3"/>
    <w:rsid w:val="001D284E"/>
    <w:rsid w:val="001E5FB3"/>
    <w:rsid w:val="0024705A"/>
    <w:rsid w:val="00291693"/>
    <w:rsid w:val="002A184C"/>
    <w:rsid w:val="002E49A1"/>
    <w:rsid w:val="00331A3E"/>
    <w:rsid w:val="0040416B"/>
    <w:rsid w:val="004701FC"/>
    <w:rsid w:val="0049551B"/>
    <w:rsid w:val="005340F0"/>
    <w:rsid w:val="00534BFC"/>
    <w:rsid w:val="00563B6F"/>
    <w:rsid w:val="00674B08"/>
    <w:rsid w:val="006A6887"/>
    <w:rsid w:val="006F4445"/>
    <w:rsid w:val="00720DCC"/>
    <w:rsid w:val="00721EC9"/>
    <w:rsid w:val="007F46C1"/>
    <w:rsid w:val="008C3A9B"/>
    <w:rsid w:val="00902D83"/>
    <w:rsid w:val="0097404B"/>
    <w:rsid w:val="009C728B"/>
    <w:rsid w:val="00A565FD"/>
    <w:rsid w:val="00AA2027"/>
    <w:rsid w:val="00C30C74"/>
    <w:rsid w:val="00C85274"/>
    <w:rsid w:val="00CC5617"/>
    <w:rsid w:val="00D0288E"/>
    <w:rsid w:val="00D53150"/>
    <w:rsid w:val="00D7732B"/>
    <w:rsid w:val="00DD17DC"/>
    <w:rsid w:val="00E10AA6"/>
    <w:rsid w:val="00FA1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08"/>
    <w:pPr>
      <w:spacing w:after="160" w:line="259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284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99"/>
    <w:rsid w:val="001D284E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9C728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cinobchudek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613</TotalTime>
  <Pages>5</Pages>
  <Words>906</Words>
  <Characters>5348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Frogger</cp:lastModifiedBy>
  <cp:revision>18</cp:revision>
  <dcterms:created xsi:type="dcterms:W3CDTF">2016-03-21T12:57:00Z</dcterms:created>
  <dcterms:modified xsi:type="dcterms:W3CDTF">2020-08-13T15:54:00Z</dcterms:modified>
</cp:coreProperties>
</file>